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4C821" w14:textId="77777777" w:rsidR="005C573A" w:rsidRDefault="005C573A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6A7669A0" wp14:editId="5BBF00C1">
            <wp:simplePos x="0" y="0"/>
            <wp:positionH relativeFrom="column">
              <wp:posOffset>-690983</wp:posOffset>
            </wp:positionH>
            <wp:positionV relativeFrom="paragraph">
              <wp:posOffset>52705</wp:posOffset>
            </wp:positionV>
            <wp:extent cx="2019300" cy="598805"/>
            <wp:effectExtent l="0" t="0" r="0" b="0"/>
            <wp:wrapTight wrapText="bothSides">
              <wp:wrapPolygon edited="0">
                <wp:start x="0" y="0"/>
                <wp:lineTo x="0" y="20615"/>
                <wp:lineTo x="21396" y="20615"/>
                <wp:lineTo x="213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t logo in colour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E5B8E" w14:textId="77777777" w:rsidR="005C573A" w:rsidRDefault="005C573A"/>
    <w:p w14:paraId="20CB0797" w14:textId="77777777" w:rsidR="005C573A" w:rsidRPr="005C573A" w:rsidRDefault="005C573A" w:rsidP="005C573A">
      <w:pPr>
        <w:jc w:val="center"/>
        <w:rPr>
          <w:b/>
        </w:rPr>
      </w:pPr>
    </w:p>
    <w:p w14:paraId="27EEFDC1" w14:textId="77777777" w:rsidR="00E906A0" w:rsidRPr="00E906A0" w:rsidRDefault="00E906A0" w:rsidP="00E906A0">
      <w:pPr>
        <w:jc w:val="center"/>
        <w:rPr>
          <w:b/>
          <w:sz w:val="32"/>
        </w:rPr>
      </w:pPr>
      <w:r w:rsidRPr="00E906A0">
        <w:rPr>
          <w:b/>
          <w:sz w:val="32"/>
        </w:rPr>
        <w:t>ESSAY SUBMISSION COVERSHEET</w:t>
      </w:r>
    </w:p>
    <w:p w14:paraId="16899D0C" w14:textId="77777777" w:rsidR="00E906A0" w:rsidRDefault="00E906A0" w:rsidP="00E906A0">
      <w:pPr>
        <w:jc w:val="center"/>
        <w:rPr>
          <w:b/>
          <w:sz w:val="4"/>
        </w:rPr>
      </w:pPr>
    </w:p>
    <w:tbl>
      <w:tblPr>
        <w:tblStyle w:val="TableGrid"/>
        <w:tblpPr w:leftFromText="180" w:rightFromText="180" w:vertAnchor="page" w:horzAnchor="margin" w:tblpXSpec="center" w:tblpY="2440"/>
        <w:tblW w:w="9601" w:type="dxa"/>
        <w:tblLook w:val="04A0" w:firstRow="1" w:lastRow="0" w:firstColumn="1" w:lastColumn="0" w:noHBand="0" w:noVBand="1"/>
      </w:tblPr>
      <w:tblGrid>
        <w:gridCol w:w="2689"/>
        <w:gridCol w:w="6912"/>
      </w:tblGrid>
      <w:tr w:rsidR="00E906A0" w14:paraId="666965E7" w14:textId="77777777" w:rsidTr="00690F9B">
        <w:trPr>
          <w:trHeight w:val="469"/>
        </w:trPr>
        <w:tc>
          <w:tcPr>
            <w:tcW w:w="2689" w:type="dxa"/>
            <w:vAlign w:val="center"/>
          </w:tcPr>
          <w:p w14:paraId="385A9739" w14:textId="77777777" w:rsidR="00E906A0" w:rsidRDefault="00E906A0" w:rsidP="00E906A0">
            <w:pPr>
              <w:rPr>
                <w:b/>
              </w:rPr>
            </w:pPr>
            <w:r>
              <w:rPr>
                <w:b/>
              </w:rPr>
              <w:t>MODULE CODE AND TITLE</w:t>
            </w:r>
          </w:p>
        </w:tc>
        <w:tc>
          <w:tcPr>
            <w:tcW w:w="6912" w:type="dxa"/>
            <w:vAlign w:val="center"/>
          </w:tcPr>
          <w:p w14:paraId="06683296" w14:textId="2ABA8768" w:rsidR="00E906A0" w:rsidRPr="00431ED4" w:rsidRDefault="00297AE2" w:rsidP="00E906A0">
            <w:pPr>
              <w:rPr>
                <w:bCs/>
              </w:rPr>
            </w:pPr>
            <w:r w:rsidRPr="00431ED4">
              <w:rPr>
                <w:bCs/>
              </w:rPr>
              <w:t>PO687: Political Research and Analysis</w:t>
            </w:r>
          </w:p>
        </w:tc>
      </w:tr>
      <w:tr w:rsidR="00E906A0" w14:paraId="29CFF93C" w14:textId="77777777" w:rsidTr="00690F9B">
        <w:trPr>
          <w:trHeight w:val="486"/>
        </w:trPr>
        <w:tc>
          <w:tcPr>
            <w:tcW w:w="2689" w:type="dxa"/>
            <w:vAlign w:val="center"/>
          </w:tcPr>
          <w:p w14:paraId="74773EB5" w14:textId="77777777" w:rsidR="00E906A0" w:rsidRDefault="00E906A0" w:rsidP="00E906A0">
            <w:pPr>
              <w:rPr>
                <w:b/>
              </w:rPr>
            </w:pPr>
            <w:r>
              <w:rPr>
                <w:b/>
              </w:rPr>
              <w:t>SEMINAR LEADER</w:t>
            </w:r>
          </w:p>
        </w:tc>
        <w:tc>
          <w:tcPr>
            <w:tcW w:w="6912" w:type="dxa"/>
            <w:vAlign w:val="center"/>
          </w:tcPr>
          <w:p w14:paraId="1DADA642" w14:textId="18E4FD88" w:rsidR="00E906A0" w:rsidRPr="00431ED4" w:rsidRDefault="00297AE2" w:rsidP="00E906A0">
            <w:pPr>
              <w:rPr>
                <w:bCs/>
              </w:rPr>
            </w:pPr>
            <w:r w:rsidRPr="00431ED4">
              <w:rPr>
                <w:bCs/>
              </w:rPr>
              <w:t>Guillermo Reyes Pascual</w:t>
            </w:r>
            <w:r w:rsidRPr="00431ED4">
              <w:rPr>
                <w:bCs/>
              </w:rPr>
              <w:tab/>
            </w:r>
          </w:p>
        </w:tc>
      </w:tr>
      <w:tr w:rsidR="00E906A0" w14:paraId="07CE0C66" w14:textId="77777777" w:rsidTr="00690F9B">
        <w:trPr>
          <w:trHeight w:val="469"/>
        </w:trPr>
        <w:tc>
          <w:tcPr>
            <w:tcW w:w="2689" w:type="dxa"/>
            <w:vAlign w:val="center"/>
          </w:tcPr>
          <w:p w14:paraId="2A9942AC" w14:textId="77777777" w:rsidR="00E906A0" w:rsidRDefault="00E906A0" w:rsidP="00E906A0">
            <w:pPr>
              <w:rPr>
                <w:b/>
              </w:rPr>
            </w:pPr>
            <w:r>
              <w:rPr>
                <w:b/>
              </w:rPr>
              <w:t>FORENAME</w:t>
            </w:r>
          </w:p>
        </w:tc>
        <w:tc>
          <w:tcPr>
            <w:tcW w:w="6912" w:type="dxa"/>
            <w:vAlign w:val="center"/>
          </w:tcPr>
          <w:p w14:paraId="549F8C16" w14:textId="2E86718F" w:rsidR="00E906A0" w:rsidRPr="00431ED4" w:rsidRDefault="00297AE2" w:rsidP="00E906A0">
            <w:pPr>
              <w:rPr>
                <w:bCs/>
              </w:rPr>
            </w:pPr>
            <w:r w:rsidRPr="00431ED4">
              <w:rPr>
                <w:bCs/>
              </w:rPr>
              <w:t>Wilmot</w:t>
            </w:r>
          </w:p>
        </w:tc>
      </w:tr>
      <w:tr w:rsidR="00E906A0" w14:paraId="3E38D95A" w14:textId="77777777" w:rsidTr="00690F9B">
        <w:trPr>
          <w:trHeight w:val="486"/>
        </w:trPr>
        <w:tc>
          <w:tcPr>
            <w:tcW w:w="2689" w:type="dxa"/>
            <w:vAlign w:val="center"/>
          </w:tcPr>
          <w:p w14:paraId="06BE67D2" w14:textId="77777777" w:rsidR="00E906A0" w:rsidRDefault="00E906A0" w:rsidP="00E906A0">
            <w:pPr>
              <w:rPr>
                <w:b/>
              </w:rPr>
            </w:pPr>
            <w:r>
              <w:rPr>
                <w:b/>
              </w:rPr>
              <w:t>SURNAME</w:t>
            </w:r>
          </w:p>
        </w:tc>
        <w:tc>
          <w:tcPr>
            <w:tcW w:w="6912" w:type="dxa"/>
            <w:vAlign w:val="center"/>
          </w:tcPr>
          <w:p w14:paraId="51A190B2" w14:textId="72146810" w:rsidR="00E906A0" w:rsidRPr="00431ED4" w:rsidRDefault="00297AE2" w:rsidP="00E906A0">
            <w:pPr>
              <w:rPr>
                <w:bCs/>
              </w:rPr>
            </w:pPr>
            <w:r w:rsidRPr="00431ED4">
              <w:rPr>
                <w:bCs/>
              </w:rPr>
              <w:t>Emily</w:t>
            </w:r>
          </w:p>
        </w:tc>
      </w:tr>
      <w:tr w:rsidR="00E906A0" w14:paraId="4A851BD3" w14:textId="77777777" w:rsidTr="00690F9B">
        <w:trPr>
          <w:trHeight w:val="469"/>
        </w:trPr>
        <w:tc>
          <w:tcPr>
            <w:tcW w:w="2689" w:type="dxa"/>
            <w:vAlign w:val="center"/>
          </w:tcPr>
          <w:p w14:paraId="25F71F9F" w14:textId="77777777" w:rsidR="00E906A0" w:rsidRDefault="00E906A0" w:rsidP="00E906A0">
            <w:pPr>
              <w:rPr>
                <w:b/>
              </w:rPr>
            </w:pPr>
            <w:r>
              <w:rPr>
                <w:b/>
              </w:rPr>
              <w:t>LOG-IN</w:t>
            </w:r>
          </w:p>
        </w:tc>
        <w:tc>
          <w:tcPr>
            <w:tcW w:w="6912" w:type="dxa"/>
            <w:vAlign w:val="center"/>
          </w:tcPr>
          <w:p w14:paraId="1484ED02" w14:textId="343B53F6" w:rsidR="00E906A0" w:rsidRPr="00431ED4" w:rsidRDefault="00297AE2" w:rsidP="00E906A0">
            <w:pPr>
              <w:rPr>
                <w:bCs/>
              </w:rPr>
            </w:pPr>
            <w:r w:rsidRPr="00431ED4">
              <w:rPr>
                <w:bCs/>
              </w:rPr>
              <w:t>Ew410</w:t>
            </w:r>
          </w:p>
        </w:tc>
      </w:tr>
      <w:tr w:rsidR="00E906A0" w14:paraId="6FC250B6" w14:textId="77777777" w:rsidTr="00690F9B">
        <w:trPr>
          <w:trHeight w:val="486"/>
        </w:trPr>
        <w:tc>
          <w:tcPr>
            <w:tcW w:w="2689" w:type="dxa"/>
            <w:vAlign w:val="center"/>
          </w:tcPr>
          <w:p w14:paraId="6F894D09" w14:textId="77777777" w:rsidR="00E906A0" w:rsidRDefault="00E906A0" w:rsidP="00E906A0">
            <w:pPr>
              <w:rPr>
                <w:b/>
              </w:rPr>
            </w:pPr>
            <w:r>
              <w:rPr>
                <w:b/>
              </w:rPr>
              <w:t>DO YOU HAVE AN ILP?</w:t>
            </w:r>
          </w:p>
        </w:tc>
        <w:tc>
          <w:tcPr>
            <w:tcW w:w="6912" w:type="dxa"/>
            <w:vAlign w:val="center"/>
          </w:tcPr>
          <w:p w14:paraId="015D34E1" w14:textId="2BED3814" w:rsidR="00E906A0" w:rsidRPr="00E906A0" w:rsidRDefault="00E906A0" w:rsidP="00E906A0">
            <w:pPr>
              <w:rPr>
                <w:i/>
              </w:rPr>
            </w:pPr>
            <w:r w:rsidRPr="00E906A0">
              <w:t>Ye</w:t>
            </w:r>
            <w:r w:rsidR="00297AE2">
              <w:t>s</w:t>
            </w:r>
          </w:p>
        </w:tc>
      </w:tr>
      <w:tr w:rsidR="00E906A0" w14:paraId="74E1AFD0" w14:textId="77777777" w:rsidTr="00690F9B">
        <w:trPr>
          <w:trHeight w:val="469"/>
        </w:trPr>
        <w:tc>
          <w:tcPr>
            <w:tcW w:w="2689" w:type="dxa"/>
            <w:vAlign w:val="center"/>
          </w:tcPr>
          <w:p w14:paraId="0C9F4012" w14:textId="77777777" w:rsidR="00E906A0" w:rsidRDefault="00E906A0" w:rsidP="00E906A0">
            <w:pPr>
              <w:rPr>
                <w:b/>
              </w:rPr>
            </w:pPr>
            <w:r>
              <w:rPr>
                <w:b/>
              </w:rPr>
              <w:t>WORD COUNT</w:t>
            </w:r>
          </w:p>
        </w:tc>
        <w:tc>
          <w:tcPr>
            <w:tcW w:w="6912" w:type="dxa"/>
            <w:vAlign w:val="center"/>
          </w:tcPr>
          <w:p w14:paraId="5469AB69" w14:textId="77777777" w:rsidR="00E906A0" w:rsidRDefault="00E906A0" w:rsidP="00690F9B">
            <w:pPr>
              <w:ind w:right="-472"/>
              <w:rPr>
                <w:b/>
              </w:rPr>
            </w:pPr>
          </w:p>
        </w:tc>
      </w:tr>
      <w:tr w:rsidR="00690F9B" w14:paraId="78B32859" w14:textId="77777777" w:rsidTr="00690F9B">
        <w:trPr>
          <w:trHeight w:val="555"/>
        </w:trPr>
        <w:tc>
          <w:tcPr>
            <w:tcW w:w="9601" w:type="dxa"/>
            <w:gridSpan w:val="2"/>
            <w:vAlign w:val="center"/>
          </w:tcPr>
          <w:p w14:paraId="1122A225" w14:textId="77777777" w:rsidR="00690F9B" w:rsidRPr="00690F9B" w:rsidRDefault="00690F9B" w:rsidP="00690F9B">
            <w:pPr>
              <w:ind w:right="-4"/>
              <w:rPr>
                <w:i/>
                <w:sz w:val="20"/>
              </w:rPr>
            </w:pPr>
            <w:r>
              <w:rPr>
                <w:b/>
                <w:sz w:val="20"/>
              </w:rPr>
              <w:t>NB.</w:t>
            </w:r>
            <w:r w:rsidRPr="00690F9B">
              <w:rPr>
                <w:b/>
                <w:i/>
                <w:sz w:val="20"/>
              </w:rPr>
              <w:t xml:space="preserve"> </w:t>
            </w:r>
            <w:r w:rsidR="00083805">
              <w:rPr>
                <w:sz w:val="20"/>
              </w:rPr>
              <w:t>This form will add 9</w:t>
            </w:r>
            <w:r w:rsidR="00973851">
              <w:rPr>
                <w:sz w:val="20"/>
              </w:rPr>
              <w:t>5</w:t>
            </w:r>
            <w:r w:rsidRPr="00690F9B">
              <w:rPr>
                <w:sz w:val="20"/>
              </w:rPr>
              <w:t xml:space="preserve"> words to your word count. Please subtract this from your total when entering your word count in the table above.</w:t>
            </w:r>
          </w:p>
        </w:tc>
      </w:tr>
    </w:tbl>
    <w:p w14:paraId="0C1FE668" w14:textId="77777777" w:rsidR="00E906A0" w:rsidRDefault="00E906A0" w:rsidP="00E906A0">
      <w:pPr>
        <w:jc w:val="center"/>
        <w:rPr>
          <w:b/>
          <w:sz w:val="4"/>
        </w:rPr>
      </w:pPr>
    </w:p>
    <w:p w14:paraId="3ED6D1DD" w14:textId="77777777" w:rsidR="00E906A0" w:rsidRDefault="00E906A0" w:rsidP="00E906A0">
      <w:pPr>
        <w:jc w:val="center"/>
        <w:rPr>
          <w:b/>
          <w:sz w:val="4"/>
        </w:rPr>
      </w:pPr>
    </w:p>
    <w:p w14:paraId="523DD9F6" w14:textId="77777777" w:rsidR="00973851" w:rsidRDefault="00690F9B" w:rsidP="00E906A0">
      <w:r>
        <w:t>The Word Count Policy and guidance on style and referencing can be found in the Pol/IR Student Guide, available on Moodle</w:t>
      </w:r>
      <w:r w:rsidR="001D52A0">
        <w:t xml:space="preserve"> </w:t>
      </w:r>
      <w:hyperlink r:id="rId6" w:history="1">
        <w:r w:rsidR="00973851">
          <w:rPr>
            <w:rStyle w:val="Hyperlink"/>
          </w:rPr>
          <w:t>https://moodle.kent.ac.uk/2020/course/view.php?id=434</w:t>
        </w:r>
      </w:hyperlink>
      <w:hyperlink r:id="rId7" w:history="1"/>
      <w:r>
        <w:t xml:space="preserve">. </w:t>
      </w:r>
    </w:p>
    <w:p w14:paraId="29DF8191" w14:textId="77777777" w:rsidR="00E906A0" w:rsidRDefault="00973851" w:rsidP="00E906A0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98CDFF4" wp14:editId="3C786670">
            <wp:simplePos x="0" y="0"/>
            <wp:positionH relativeFrom="column">
              <wp:posOffset>-142875</wp:posOffset>
            </wp:positionH>
            <wp:positionV relativeFrom="paragraph">
              <wp:posOffset>614136</wp:posOffset>
            </wp:positionV>
            <wp:extent cx="6182360" cy="1322070"/>
            <wp:effectExtent l="0" t="0" r="8890" b="0"/>
            <wp:wrapTight wrapText="bothSides">
              <wp:wrapPolygon edited="0">
                <wp:start x="0" y="0"/>
                <wp:lineTo x="0" y="21164"/>
                <wp:lineTo x="21565" y="21164"/>
                <wp:lineTo x="215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F9B">
        <w:t xml:space="preserve">The University Academic Discipline Regulations are contained in Annex 10 to the Credit Framework: </w:t>
      </w:r>
      <w:hyperlink r:id="rId9" w:history="1">
        <w:r w:rsidR="00690F9B" w:rsidRPr="00662CD6">
          <w:rPr>
            <w:rStyle w:val="Hyperlink"/>
          </w:rPr>
          <w:t>https://www.kent.ac.uk/teaching/qa/credit-framework/creditinfoannex10.html</w:t>
        </w:r>
      </w:hyperlink>
      <w:r w:rsidR="00690F9B">
        <w:t xml:space="preserve">. </w:t>
      </w:r>
    </w:p>
    <w:p w14:paraId="7E7A7149" w14:textId="77777777" w:rsidR="00973851" w:rsidRPr="00973851" w:rsidRDefault="00973851" w:rsidP="00973851">
      <w:pPr>
        <w:pStyle w:val="NormalWeb"/>
      </w:pPr>
    </w:p>
    <w:p w14:paraId="3A590703" w14:textId="77777777" w:rsidR="00690F9B" w:rsidRDefault="00690F9B" w:rsidP="00690F9B">
      <w:pPr>
        <w:jc w:val="center"/>
        <w:rPr>
          <w:b/>
        </w:rPr>
      </w:pPr>
      <w:r w:rsidRPr="00690F9B">
        <w:rPr>
          <w:b/>
        </w:rPr>
        <w:t>Please type or insert your assessment below the line</w:t>
      </w:r>
    </w:p>
    <w:p w14:paraId="046EE3EC" w14:textId="77777777" w:rsidR="00690F9B" w:rsidRPr="00690F9B" w:rsidRDefault="00690F9B" w:rsidP="00690F9B">
      <w:pPr>
        <w:jc w:val="center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FEA582" wp14:editId="51206FBA">
                <wp:simplePos x="0" y="0"/>
                <wp:positionH relativeFrom="column">
                  <wp:posOffset>26670</wp:posOffset>
                </wp:positionH>
                <wp:positionV relativeFrom="paragraph">
                  <wp:posOffset>79091</wp:posOffset>
                </wp:positionV>
                <wp:extent cx="5616053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5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F8FE8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6.25pt" to="444.3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" strokecolor="black [3200]" strokeweight="1.5pt">
                <v:stroke joinstyle="miter"/>
              </v:line>
            </w:pict>
          </mc:Fallback>
        </mc:AlternateContent>
      </w:r>
    </w:p>
    <w:p w14:paraId="09F4C539" w14:textId="77777777" w:rsidR="00DF5FD6" w:rsidRPr="00187C1D" w:rsidRDefault="00DF5FD6" w:rsidP="00DF5FD6">
      <w:pPr>
        <w:spacing w:line="360" w:lineRule="auto"/>
        <w:jc w:val="both"/>
        <w:rPr>
          <w:rFonts w:ascii="Arial" w:hAnsi="Arial" w:cs="Arial"/>
          <w:highlight w:val="yellow"/>
        </w:rPr>
      </w:pPr>
      <w:r w:rsidRPr="00187C1D">
        <w:rPr>
          <w:rFonts w:ascii="Arial" w:hAnsi="Arial" w:cs="Arial"/>
          <w:highlight w:val="yellow"/>
        </w:rPr>
        <w:t>PREDICTOR = LITERACY RATES = INTERVAL</w:t>
      </w:r>
    </w:p>
    <w:p w14:paraId="4D7E8658" w14:textId="1C59BBD5" w:rsidR="00DF5FD6" w:rsidRPr="00187C1D" w:rsidRDefault="00DF5FD6" w:rsidP="00EA210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187C1D">
        <w:rPr>
          <w:rFonts w:ascii="Arial" w:hAnsi="Arial" w:cs="Arial"/>
          <w:color w:val="000000" w:themeColor="text1"/>
          <w:highlight w:val="yellow"/>
        </w:rPr>
        <w:t>OUTCOME = MEDIAN AGE = RATIO</w:t>
      </w:r>
    </w:p>
    <w:p w14:paraId="075AD47A" w14:textId="42302D9A" w:rsidR="006A0880" w:rsidRDefault="006A0880" w:rsidP="00EA210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QUESTION 1</w:t>
      </w:r>
    </w:p>
    <w:p w14:paraId="40F9F50B" w14:textId="36BCE2F0" w:rsidR="00690F9B" w:rsidRPr="00FB6BFE" w:rsidRDefault="00091563" w:rsidP="00EA2105">
      <w:pPr>
        <w:spacing w:line="360" w:lineRule="auto"/>
        <w:jc w:val="both"/>
        <w:rPr>
          <w:rFonts w:ascii="Arial" w:hAnsi="Arial" w:cs="Arial"/>
        </w:rPr>
      </w:pPr>
      <w:r w:rsidRPr="006A0880">
        <w:rPr>
          <w:rFonts w:ascii="Arial" w:hAnsi="Arial" w:cs="Arial"/>
          <w:color w:val="000000" w:themeColor="text1"/>
        </w:rPr>
        <w:t xml:space="preserve"> </w:t>
      </w:r>
      <w:r w:rsidR="00DC7299" w:rsidRPr="006A0880">
        <w:rPr>
          <w:rFonts w:ascii="Arial" w:hAnsi="Arial" w:cs="Arial"/>
          <w:color w:val="000000" w:themeColor="text1"/>
        </w:rPr>
        <w:t>For this assignment, I chose to use the ‘</w:t>
      </w:r>
      <w:r w:rsidR="003116F4" w:rsidRPr="006A0880">
        <w:rPr>
          <w:rFonts w:ascii="Arial" w:hAnsi="Arial" w:cs="Arial"/>
          <w:color w:val="000000" w:themeColor="text1"/>
        </w:rPr>
        <w:t>world</w:t>
      </w:r>
      <w:r w:rsidR="00DC7299" w:rsidRPr="006A0880">
        <w:rPr>
          <w:rFonts w:ascii="Arial" w:hAnsi="Arial" w:cs="Arial"/>
          <w:color w:val="000000" w:themeColor="text1"/>
        </w:rPr>
        <w:t xml:space="preserve">’ data set. Following a close examination of the data set and accompanying codebook, I decided to inspect the relationship </w:t>
      </w:r>
      <w:r w:rsidR="00D017BA" w:rsidRPr="006A0880">
        <w:rPr>
          <w:rFonts w:ascii="Arial" w:hAnsi="Arial" w:cs="Arial"/>
          <w:color w:val="000000" w:themeColor="text1"/>
        </w:rPr>
        <w:t xml:space="preserve">between </w:t>
      </w:r>
      <w:r w:rsidR="00492010" w:rsidRPr="006A0880">
        <w:rPr>
          <w:rFonts w:ascii="Arial" w:hAnsi="Arial" w:cs="Arial"/>
          <w:color w:val="000000" w:themeColor="text1"/>
        </w:rPr>
        <w:t xml:space="preserve">a country’s median age and its literacy rates. </w:t>
      </w:r>
      <w:r w:rsidR="00D017BA" w:rsidRPr="006A0880">
        <w:rPr>
          <w:rFonts w:ascii="Arial" w:hAnsi="Arial" w:cs="Arial"/>
          <w:color w:val="000000" w:themeColor="text1"/>
        </w:rPr>
        <w:t xml:space="preserve"> </w:t>
      </w:r>
      <w:r w:rsidR="00492010" w:rsidRPr="006A0880">
        <w:rPr>
          <w:rFonts w:ascii="Arial" w:hAnsi="Arial" w:cs="Arial"/>
          <w:color w:val="000000" w:themeColor="text1"/>
        </w:rPr>
        <w:t xml:space="preserve">More specifically, I want to see if literacy rates is a good predictor of a country’s median age. </w:t>
      </w:r>
      <w:r w:rsidR="003164FD" w:rsidRPr="006A0880">
        <w:rPr>
          <w:rFonts w:ascii="Arial" w:hAnsi="Arial" w:cs="Arial"/>
          <w:color w:val="000000" w:themeColor="text1"/>
        </w:rPr>
        <w:t xml:space="preserve">The predictor variable is </w:t>
      </w:r>
      <w:r w:rsidR="00492010" w:rsidRPr="006A0880">
        <w:rPr>
          <w:rFonts w:ascii="Arial" w:hAnsi="Arial" w:cs="Arial"/>
          <w:color w:val="000000" w:themeColor="text1"/>
        </w:rPr>
        <w:t xml:space="preserve">literacy rates, and this is </w:t>
      </w:r>
      <w:r w:rsidR="00492010" w:rsidRPr="00187C1D">
        <w:rPr>
          <w:rFonts w:ascii="Arial" w:hAnsi="Arial" w:cs="Arial"/>
          <w:color w:val="FF0000"/>
        </w:rPr>
        <w:lastRenderedPageBreak/>
        <w:t xml:space="preserve">measured </w:t>
      </w:r>
      <w:r w:rsidR="00131E83" w:rsidRPr="00187C1D">
        <w:rPr>
          <w:rFonts w:ascii="Arial" w:hAnsi="Arial" w:cs="Arial"/>
          <w:color w:val="FF0000"/>
        </w:rPr>
        <w:t>continuously.</w:t>
      </w:r>
      <w:r w:rsidR="005A6A72" w:rsidRPr="00187C1D">
        <w:rPr>
          <w:rFonts w:ascii="Arial" w:hAnsi="Arial" w:cs="Arial"/>
          <w:color w:val="FF0000"/>
        </w:rPr>
        <w:t xml:space="preserve"> (is this right?)</w:t>
      </w:r>
      <w:r w:rsidR="00131E83" w:rsidRPr="00187C1D">
        <w:rPr>
          <w:rFonts w:ascii="Arial" w:hAnsi="Arial" w:cs="Arial"/>
          <w:color w:val="FF0000"/>
        </w:rPr>
        <w:t xml:space="preserve"> The outcome variable is median age</w:t>
      </w:r>
      <w:r w:rsidR="00A7667A" w:rsidRPr="00187C1D">
        <w:rPr>
          <w:rFonts w:ascii="Arial" w:hAnsi="Arial" w:cs="Arial"/>
          <w:color w:val="FF0000"/>
        </w:rPr>
        <w:t>, which is also measured continuously</w:t>
      </w:r>
      <w:r w:rsidR="005A6A72" w:rsidRPr="00187C1D">
        <w:rPr>
          <w:rFonts w:ascii="Arial" w:hAnsi="Arial" w:cs="Arial"/>
          <w:color w:val="FF0000"/>
        </w:rPr>
        <w:t>. (is this right?)</w:t>
      </w:r>
      <w:r w:rsidR="00FB6BFE" w:rsidRPr="00187C1D">
        <w:rPr>
          <w:rFonts w:ascii="Arial" w:hAnsi="Arial" w:cs="Arial"/>
          <w:color w:val="FF0000"/>
        </w:rPr>
        <w:t xml:space="preserve"> </w:t>
      </w:r>
      <w:r w:rsidR="009C3780">
        <w:rPr>
          <w:rFonts w:ascii="Arial" w:hAnsi="Arial" w:cs="Arial"/>
        </w:rPr>
        <w:t xml:space="preserve">Any possible correlation will be considered </w:t>
      </w:r>
      <w:r w:rsidR="000A7124">
        <w:rPr>
          <w:rFonts w:ascii="Arial" w:hAnsi="Arial" w:cs="Arial"/>
        </w:rPr>
        <w:t xml:space="preserve">significant </w:t>
      </w:r>
      <w:r w:rsidR="009C3780">
        <w:rPr>
          <w:rFonts w:ascii="Arial" w:hAnsi="Arial" w:cs="Arial"/>
        </w:rPr>
        <w:t xml:space="preserve">if it has a p value of </w:t>
      </w:r>
      <w:r w:rsidR="009C3780" w:rsidRPr="009C3780">
        <w:rPr>
          <w:rFonts w:ascii="Arial" w:hAnsi="Arial" w:cs="Arial"/>
        </w:rPr>
        <w:t>&lt;0.05</w:t>
      </w:r>
      <w:r w:rsidR="009C3780">
        <w:rPr>
          <w:rFonts w:ascii="Arial" w:hAnsi="Arial" w:cs="Arial"/>
        </w:rPr>
        <w:t>.</w:t>
      </w:r>
    </w:p>
    <w:p w14:paraId="655F4D80" w14:textId="79CBE7D4" w:rsidR="00BC0E54" w:rsidRPr="00EA2105" w:rsidRDefault="003968FD" w:rsidP="00EA2105">
      <w:pPr>
        <w:spacing w:line="360" w:lineRule="auto"/>
        <w:jc w:val="both"/>
        <w:rPr>
          <w:rFonts w:ascii="Arial" w:hAnsi="Arial" w:cs="Arial"/>
        </w:rPr>
      </w:pPr>
      <w:r w:rsidRPr="00EA2105">
        <w:rPr>
          <w:rFonts w:ascii="Arial" w:hAnsi="Arial" w:cs="Arial"/>
        </w:rPr>
        <w:t>H1:</w:t>
      </w:r>
      <w:r w:rsidR="00393D0E" w:rsidRPr="00EA2105">
        <w:rPr>
          <w:rFonts w:ascii="Arial" w:hAnsi="Arial" w:cs="Arial"/>
        </w:rPr>
        <w:t xml:space="preserve"> </w:t>
      </w:r>
      <w:r w:rsidR="00BC0E54">
        <w:rPr>
          <w:rFonts w:ascii="Arial" w:hAnsi="Arial" w:cs="Arial"/>
        </w:rPr>
        <w:t xml:space="preserve">Countries with a lower </w:t>
      </w:r>
      <w:r w:rsidR="00FC4853">
        <w:rPr>
          <w:rFonts w:ascii="Arial" w:hAnsi="Arial" w:cs="Arial"/>
        </w:rPr>
        <w:t xml:space="preserve">literacy rate tend to have a lower median age. </w:t>
      </w:r>
    </w:p>
    <w:p w14:paraId="6BBD983E" w14:textId="702D465E" w:rsidR="00FC4853" w:rsidRPr="00EA2105" w:rsidRDefault="003968FD" w:rsidP="00EA2105">
      <w:pPr>
        <w:spacing w:line="360" w:lineRule="auto"/>
        <w:jc w:val="both"/>
        <w:rPr>
          <w:rFonts w:ascii="Arial" w:hAnsi="Arial" w:cs="Arial"/>
        </w:rPr>
      </w:pPr>
      <w:r w:rsidRPr="00EA2105">
        <w:rPr>
          <w:rFonts w:ascii="Arial" w:hAnsi="Arial" w:cs="Arial"/>
        </w:rPr>
        <w:t xml:space="preserve">H0: </w:t>
      </w:r>
      <w:r w:rsidR="00393D0E" w:rsidRPr="00EA2105">
        <w:rPr>
          <w:rFonts w:ascii="Arial" w:hAnsi="Arial" w:cs="Arial"/>
        </w:rPr>
        <w:t xml:space="preserve">There is no relationship between </w:t>
      </w:r>
      <w:r w:rsidR="00FC4853">
        <w:rPr>
          <w:rFonts w:ascii="Arial" w:hAnsi="Arial" w:cs="Arial"/>
        </w:rPr>
        <w:t xml:space="preserve">literacy rates and </w:t>
      </w:r>
      <w:r w:rsidR="00DF5FD6">
        <w:rPr>
          <w:rFonts w:ascii="Arial" w:hAnsi="Arial" w:cs="Arial"/>
        </w:rPr>
        <w:t xml:space="preserve">the median </w:t>
      </w:r>
      <w:r w:rsidR="00FD2AB2">
        <w:rPr>
          <w:rFonts w:ascii="Arial" w:hAnsi="Arial" w:cs="Arial"/>
        </w:rPr>
        <w:t>age</w:t>
      </w:r>
      <w:r w:rsidR="00DF5FD6">
        <w:rPr>
          <w:rFonts w:ascii="Arial" w:hAnsi="Arial" w:cs="Arial"/>
        </w:rPr>
        <w:t xml:space="preserve"> in a country</w:t>
      </w:r>
      <w:r w:rsidR="00FD2AB2">
        <w:rPr>
          <w:rFonts w:ascii="Arial" w:hAnsi="Arial" w:cs="Arial"/>
        </w:rPr>
        <w:t xml:space="preserve">. </w:t>
      </w:r>
    </w:p>
    <w:p w14:paraId="55AC5DFE" w14:textId="31D796B1" w:rsidR="005F476D" w:rsidRDefault="006A0880" w:rsidP="00EA2105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QUESTION 2</w:t>
      </w:r>
    </w:p>
    <w:p w14:paraId="0A1E642C" w14:textId="46D585D9" w:rsidR="008B7252" w:rsidRDefault="005F476D" w:rsidP="008B7252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The predictor variable</w:t>
      </w:r>
      <w:r w:rsidR="00B014CE">
        <w:rPr>
          <w:rFonts w:ascii="Arial" w:hAnsi="Arial" w:cs="Arial"/>
          <w:bCs/>
        </w:rPr>
        <w:t>,</w:t>
      </w:r>
      <w:r w:rsidR="006E09E3">
        <w:rPr>
          <w:rFonts w:ascii="Arial" w:hAnsi="Arial" w:cs="Arial"/>
          <w:bCs/>
        </w:rPr>
        <w:t xml:space="preserve"> literacy, is a country’s literacy rate. This is an interval variable. </w:t>
      </w:r>
      <w:r w:rsidR="008B7252">
        <w:rPr>
          <w:rFonts w:ascii="Arial" w:hAnsi="Arial" w:cs="Arial"/>
          <w:bCs/>
        </w:rPr>
        <w:t>The measurements of central tendency are as follows; the mean of the variable is …</w:t>
      </w:r>
      <w:r w:rsidR="008B7252">
        <w:rPr>
          <w:rFonts w:ascii="Arial" w:hAnsi="Arial" w:cs="Arial"/>
          <w:bCs/>
        </w:rPr>
        <w:t xml:space="preserve"> </w:t>
      </w:r>
      <w:r w:rsidR="008B7252">
        <w:rPr>
          <w:rFonts w:ascii="Arial" w:hAnsi="Arial" w:cs="Arial"/>
          <w:bCs/>
        </w:rPr>
        <w:t>And the median is ….</w:t>
      </w:r>
      <w:r w:rsidR="008B7252">
        <w:rPr>
          <w:rFonts w:ascii="Arial" w:hAnsi="Arial" w:cs="Arial"/>
          <w:bCs/>
        </w:rPr>
        <w:t xml:space="preserve"> </w:t>
      </w:r>
      <w:r w:rsidR="008B7252">
        <w:rPr>
          <w:rFonts w:ascii="Arial" w:hAnsi="Arial" w:cs="Arial"/>
          <w:bCs/>
        </w:rPr>
        <w:t>The minimum variables are … and the maximum are …. The standard deviation is ….</w:t>
      </w:r>
    </w:p>
    <w:p w14:paraId="7817C702" w14:textId="1EA8B61B" w:rsidR="00154195" w:rsidRDefault="00401BC0" w:rsidP="002F40A2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outcome </w:t>
      </w:r>
      <w:r w:rsidR="008C1960">
        <w:rPr>
          <w:rFonts w:ascii="Arial" w:hAnsi="Arial" w:cs="Arial"/>
          <w:bCs/>
        </w:rPr>
        <w:t>variable</w:t>
      </w:r>
      <w:r w:rsidR="00C808F9">
        <w:rPr>
          <w:rFonts w:ascii="Arial" w:hAnsi="Arial" w:cs="Arial"/>
          <w:bCs/>
        </w:rPr>
        <w:t xml:space="preserve">, </w:t>
      </w:r>
      <w:r w:rsidR="00C808F9" w:rsidRPr="00C808F9">
        <w:rPr>
          <w:rFonts w:ascii="Arial" w:hAnsi="Arial" w:cs="Arial"/>
          <w:bCs/>
          <w:i/>
          <w:iCs/>
        </w:rPr>
        <w:t>pop age</w:t>
      </w:r>
      <w:r w:rsidR="00C808F9">
        <w:rPr>
          <w:rFonts w:ascii="Arial" w:hAnsi="Arial" w:cs="Arial"/>
          <w:bCs/>
          <w:i/>
          <w:iCs/>
        </w:rPr>
        <w:t>,</w:t>
      </w:r>
      <w:r w:rsidR="00C808F9" w:rsidRPr="00C808F9">
        <w:rPr>
          <w:rFonts w:ascii="Arial" w:hAnsi="Arial" w:cs="Arial"/>
          <w:bCs/>
        </w:rPr>
        <w:t xml:space="preserve"> </w:t>
      </w:r>
      <w:r w:rsidR="00C808F9">
        <w:rPr>
          <w:rFonts w:ascii="Arial" w:hAnsi="Arial" w:cs="Arial"/>
          <w:bCs/>
        </w:rPr>
        <w:t xml:space="preserve">is a country’s median age in years. </w:t>
      </w:r>
      <w:r w:rsidR="00FC43D5">
        <w:rPr>
          <w:rFonts w:ascii="Arial" w:hAnsi="Arial" w:cs="Arial"/>
          <w:bCs/>
        </w:rPr>
        <w:t>Th</w:t>
      </w:r>
      <w:r w:rsidR="00C808F9">
        <w:rPr>
          <w:rFonts w:ascii="Arial" w:hAnsi="Arial" w:cs="Arial"/>
          <w:bCs/>
        </w:rPr>
        <w:t>e</w:t>
      </w:r>
      <w:r w:rsidR="00FC43D5">
        <w:rPr>
          <w:rFonts w:ascii="Arial" w:hAnsi="Arial" w:cs="Arial"/>
          <w:bCs/>
        </w:rPr>
        <w:t xml:space="preserve"> level of measurement of this variable is ratio</w:t>
      </w:r>
      <w:r w:rsidR="00670C7A">
        <w:rPr>
          <w:rFonts w:ascii="Arial" w:hAnsi="Arial" w:cs="Arial"/>
          <w:bCs/>
        </w:rPr>
        <w:t xml:space="preserve">. </w:t>
      </w:r>
      <w:r w:rsidR="00804FAE">
        <w:rPr>
          <w:rFonts w:ascii="Arial" w:hAnsi="Arial" w:cs="Arial"/>
          <w:bCs/>
        </w:rPr>
        <w:t>The measurements of central tendency are as follows; t</w:t>
      </w:r>
      <w:r w:rsidR="00FC7225">
        <w:rPr>
          <w:rFonts w:ascii="Arial" w:hAnsi="Arial" w:cs="Arial"/>
          <w:bCs/>
        </w:rPr>
        <w:t xml:space="preserve">he mean of the variable is </w:t>
      </w:r>
      <w:r w:rsidR="00C808F9">
        <w:rPr>
          <w:rFonts w:ascii="Arial" w:hAnsi="Arial" w:cs="Arial"/>
          <w:bCs/>
        </w:rPr>
        <w:t>…</w:t>
      </w:r>
      <w:r w:rsidR="00236CA6">
        <w:rPr>
          <w:rFonts w:ascii="Arial" w:hAnsi="Arial" w:cs="Arial"/>
          <w:bCs/>
        </w:rPr>
        <w:t xml:space="preserve"> </w:t>
      </w:r>
      <w:r w:rsidR="00FC7225">
        <w:rPr>
          <w:rFonts w:ascii="Arial" w:hAnsi="Arial" w:cs="Arial"/>
          <w:bCs/>
        </w:rPr>
        <w:t xml:space="preserve">And the median is </w:t>
      </w:r>
      <w:r w:rsidR="003116F4">
        <w:rPr>
          <w:rFonts w:ascii="Arial" w:hAnsi="Arial" w:cs="Arial"/>
          <w:bCs/>
        </w:rPr>
        <w:t>….</w:t>
      </w:r>
      <w:r w:rsidR="00236CA6">
        <w:rPr>
          <w:rFonts w:ascii="Arial" w:hAnsi="Arial" w:cs="Arial"/>
          <w:bCs/>
        </w:rPr>
        <w:t xml:space="preserve"> </w:t>
      </w:r>
      <w:r w:rsidR="003116F4">
        <w:rPr>
          <w:rFonts w:ascii="Arial" w:hAnsi="Arial" w:cs="Arial"/>
          <w:bCs/>
        </w:rPr>
        <w:t>T</w:t>
      </w:r>
      <w:r w:rsidR="00FC7225">
        <w:rPr>
          <w:rFonts w:ascii="Arial" w:hAnsi="Arial" w:cs="Arial"/>
          <w:bCs/>
        </w:rPr>
        <w:t xml:space="preserve">he minimum variables are </w:t>
      </w:r>
      <w:r w:rsidR="003116F4">
        <w:rPr>
          <w:rFonts w:ascii="Arial" w:hAnsi="Arial" w:cs="Arial"/>
          <w:bCs/>
        </w:rPr>
        <w:t xml:space="preserve">… </w:t>
      </w:r>
      <w:r w:rsidR="00FC7225">
        <w:rPr>
          <w:rFonts w:ascii="Arial" w:hAnsi="Arial" w:cs="Arial"/>
          <w:bCs/>
        </w:rPr>
        <w:t xml:space="preserve">and the maximum are </w:t>
      </w:r>
      <w:r w:rsidR="003116F4">
        <w:rPr>
          <w:rFonts w:ascii="Arial" w:hAnsi="Arial" w:cs="Arial"/>
          <w:bCs/>
        </w:rPr>
        <w:t>…</w:t>
      </w:r>
      <w:r w:rsidR="00FC7225">
        <w:rPr>
          <w:rFonts w:ascii="Arial" w:hAnsi="Arial" w:cs="Arial"/>
          <w:bCs/>
        </w:rPr>
        <w:t xml:space="preserve">. The standard deviation </w:t>
      </w:r>
      <w:r w:rsidR="00247AA5">
        <w:rPr>
          <w:rFonts w:ascii="Arial" w:hAnsi="Arial" w:cs="Arial"/>
          <w:bCs/>
        </w:rPr>
        <w:t>is</w:t>
      </w:r>
      <w:r w:rsidR="003116F4">
        <w:rPr>
          <w:rFonts w:ascii="Arial" w:hAnsi="Arial" w:cs="Arial"/>
          <w:bCs/>
        </w:rPr>
        <w:t xml:space="preserve"> ….</w:t>
      </w:r>
    </w:p>
    <w:p w14:paraId="39D7D7BA" w14:textId="287BC50D" w:rsidR="00154195" w:rsidRDefault="00154195" w:rsidP="002F40A2">
      <w:pPr>
        <w:spacing w:line="360" w:lineRule="auto"/>
        <w:jc w:val="both"/>
        <w:rPr>
          <w:rFonts w:ascii="Arial" w:hAnsi="Arial" w:cs="Arial"/>
          <w:bCs/>
        </w:rPr>
      </w:pPr>
    </w:p>
    <w:p w14:paraId="2F434C54" w14:textId="43D40CBB" w:rsidR="00154195" w:rsidRDefault="00154195" w:rsidP="002F40A2">
      <w:pPr>
        <w:spacing w:line="360" w:lineRule="auto"/>
        <w:jc w:val="both"/>
        <w:rPr>
          <w:rFonts w:ascii="Arial" w:hAnsi="Arial" w:cs="Arial"/>
          <w:bCs/>
        </w:rPr>
      </w:pPr>
    </w:p>
    <w:p w14:paraId="437E02A0" w14:textId="77777777" w:rsidR="002F40A2" w:rsidRDefault="002F40A2" w:rsidP="002F40A2">
      <w:pPr>
        <w:spacing w:line="360" w:lineRule="auto"/>
        <w:jc w:val="both"/>
        <w:rPr>
          <w:rFonts w:ascii="Arial" w:hAnsi="Arial" w:cs="Arial"/>
          <w:bCs/>
        </w:rPr>
      </w:pPr>
    </w:p>
    <w:p w14:paraId="7311859B" w14:textId="77777777" w:rsidR="002F40A2" w:rsidRDefault="002F40A2" w:rsidP="002F40A2">
      <w:pPr>
        <w:spacing w:line="360" w:lineRule="auto"/>
        <w:jc w:val="both"/>
        <w:rPr>
          <w:rFonts w:ascii="Arial" w:hAnsi="Arial" w:cs="Arial"/>
          <w:bCs/>
        </w:rPr>
      </w:pPr>
    </w:p>
    <w:p w14:paraId="3F88EB41" w14:textId="4972B56A" w:rsidR="00401BC0" w:rsidRDefault="00401BC0" w:rsidP="002F40A2">
      <w:pPr>
        <w:spacing w:line="360" w:lineRule="auto"/>
        <w:jc w:val="both"/>
        <w:rPr>
          <w:rFonts w:ascii="Arial" w:hAnsi="Arial" w:cs="Arial"/>
          <w:bCs/>
        </w:rPr>
      </w:pPr>
    </w:p>
    <w:sectPr w:rsidR="00401BC0" w:rsidSect="005C573A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93A3359"/>
    <w:multiLevelType w:val="hybridMultilevel"/>
    <w:tmpl w:val="B07AC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AE2"/>
    <w:rsid w:val="00005DA6"/>
    <w:rsid w:val="000160B4"/>
    <w:rsid w:val="000256A0"/>
    <w:rsid w:val="00025D69"/>
    <w:rsid w:val="00035429"/>
    <w:rsid w:val="00043E82"/>
    <w:rsid w:val="00044237"/>
    <w:rsid w:val="00053849"/>
    <w:rsid w:val="00056D3D"/>
    <w:rsid w:val="000660EC"/>
    <w:rsid w:val="000671C0"/>
    <w:rsid w:val="00067C77"/>
    <w:rsid w:val="00074A97"/>
    <w:rsid w:val="00080C9E"/>
    <w:rsid w:val="00082112"/>
    <w:rsid w:val="00083805"/>
    <w:rsid w:val="00091563"/>
    <w:rsid w:val="00096C14"/>
    <w:rsid w:val="000A2F0F"/>
    <w:rsid w:val="000A54FD"/>
    <w:rsid w:val="000A6294"/>
    <w:rsid w:val="000A6A26"/>
    <w:rsid w:val="000A7124"/>
    <w:rsid w:val="000C1351"/>
    <w:rsid w:val="000D4556"/>
    <w:rsid w:val="000D5BE6"/>
    <w:rsid w:val="000E1D4E"/>
    <w:rsid w:val="000E5733"/>
    <w:rsid w:val="000E5DC4"/>
    <w:rsid w:val="000F5837"/>
    <w:rsid w:val="00100577"/>
    <w:rsid w:val="0011334B"/>
    <w:rsid w:val="00115641"/>
    <w:rsid w:val="00131E83"/>
    <w:rsid w:val="0014118A"/>
    <w:rsid w:val="0014473A"/>
    <w:rsid w:val="00154195"/>
    <w:rsid w:val="0016591C"/>
    <w:rsid w:val="0016666B"/>
    <w:rsid w:val="00181486"/>
    <w:rsid w:val="00181D48"/>
    <w:rsid w:val="00181EEB"/>
    <w:rsid w:val="001858F1"/>
    <w:rsid w:val="00187518"/>
    <w:rsid w:val="00187C1D"/>
    <w:rsid w:val="0019067C"/>
    <w:rsid w:val="001A1090"/>
    <w:rsid w:val="001A4B5A"/>
    <w:rsid w:val="001A4F82"/>
    <w:rsid w:val="001A5D9A"/>
    <w:rsid w:val="001A61C3"/>
    <w:rsid w:val="001D52A0"/>
    <w:rsid w:val="001D6A0D"/>
    <w:rsid w:val="001E317B"/>
    <w:rsid w:val="001E352A"/>
    <w:rsid w:val="001E543F"/>
    <w:rsid w:val="001F50B0"/>
    <w:rsid w:val="001F7DB8"/>
    <w:rsid w:val="00202DF0"/>
    <w:rsid w:val="002059A9"/>
    <w:rsid w:val="00214067"/>
    <w:rsid w:val="00215157"/>
    <w:rsid w:val="0022044D"/>
    <w:rsid w:val="00225FFA"/>
    <w:rsid w:val="00226F08"/>
    <w:rsid w:val="00234EBE"/>
    <w:rsid w:val="00236CA6"/>
    <w:rsid w:val="00246939"/>
    <w:rsid w:val="00247AA5"/>
    <w:rsid w:val="002501C1"/>
    <w:rsid w:val="002543D0"/>
    <w:rsid w:val="00260338"/>
    <w:rsid w:val="002647FE"/>
    <w:rsid w:val="00273389"/>
    <w:rsid w:val="00282E4C"/>
    <w:rsid w:val="0029179E"/>
    <w:rsid w:val="00297AE2"/>
    <w:rsid w:val="002A4CC0"/>
    <w:rsid w:val="002A5C3D"/>
    <w:rsid w:val="002B116F"/>
    <w:rsid w:val="002B13EB"/>
    <w:rsid w:val="002B20DD"/>
    <w:rsid w:val="002B7101"/>
    <w:rsid w:val="002B7A66"/>
    <w:rsid w:val="002C2BC8"/>
    <w:rsid w:val="002D5548"/>
    <w:rsid w:val="002F35C8"/>
    <w:rsid w:val="002F40A2"/>
    <w:rsid w:val="002F508D"/>
    <w:rsid w:val="002F5EC1"/>
    <w:rsid w:val="002F76B9"/>
    <w:rsid w:val="0030141E"/>
    <w:rsid w:val="00304569"/>
    <w:rsid w:val="003057AD"/>
    <w:rsid w:val="00311070"/>
    <w:rsid w:val="003116F4"/>
    <w:rsid w:val="00314657"/>
    <w:rsid w:val="003164FD"/>
    <w:rsid w:val="0032087C"/>
    <w:rsid w:val="00321016"/>
    <w:rsid w:val="00321389"/>
    <w:rsid w:val="00327C97"/>
    <w:rsid w:val="00341034"/>
    <w:rsid w:val="0034647D"/>
    <w:rsid w:val="00347882"/>
    <w:rsid w:val="003518E9"/>
    <w:rsid w:val="00352DD6"/>
    <w:rsid w:val="00365BC7"/>
    <w:rsid w:val="00366B44"/>
    <w:rsid w:val="003703AE"/>
    <w:rsid w:val="003761B0"/>
    <w:rsid w:val="00380E72"/>
    <w:rsid w:val="0039022E"/>
    <w:rsid w:val="00390264"/>
    <w:rsid w:val="00393D0E"/>
    <w:rsid w:val="003957EE"/>
    <w:rsid w:val="003968FD"/>
    <w:rsid w:val="003A2BC7"/>
    <w:rsid w:val="003A5DB9"/>
    <w:rsid w:val="003C05C9"/>
    <w:rsid w:val="003C53CC"/>
    <w:rsid w:val="003D0EAB"/>
    <w:rsid w:val="003D2087"/>
    <w:rsid w:val="003D227E"/>
    <w:rsid w:val="003D4241"/>
    <w:rsid w:val="003D5594"/>
    <w:rsid w:val="003D6011"/>
    <w:rsid w:val="003D71A2"/>
    <w:rsid w:val="003E6364"/>
    <w:rsid w:val="003E7ED7"/>
    <w:rsid w:val="003F0F30"/>
    <w:rsid w:val="00401BC0"/>
    <w:rsid w:val="004045B4"/>
    <w:rsid w:val="00406213"/>
    <w:rsid w:val="00410280"/>
    <w:rsid w:val="0042290E"/>
    <w:rsid w:val="00424EDB"/>
    <w:rsid w:val="004270C3"/>
    <w:rsid w:val="00431ED4"/>
    <w:rsid w:val="0043578E"/>
    <w:rsid w:val="00445370"/>
    <w:rsid w:val="00456B92"/>
    <w:rsid w:val="00464822"/>
    <w:rsid w:val="00465B6E"/>
    <w:rsid w:val="004753AD"/>
    <w:rsid w:val="0047598B"/>
    <w:rsid w:val="00476D31"/>
    <w:rsid w:val="00480B7D"/>
    <w:rsid w:val="00481D1D"/>
    <w:rsid w:val="004869F8"/>
    <w:rsid w:val="00486BD1"/>
    <w:rsid w:val="00492010"/>
    <w:rsid w:val="004B7891"/>
    <w:rsid w:val="004C6CE4"/>
    <w:rsid w:val="004D04FA"/>
    <w:rsid w:val="004D0893"/>
    <w:rsid w:val="004D4B05"/>
    <w:rsid w:val="004D7EA8"/>
    <w:rsid w:val="004E0E18"/>
    <w:rsid w:val="004E1FC7"/>
    <w:rsid w:val="004E31E9"/>
    <w:rsid w:val="004E34F3"/>
    <w:rsid w:val="004E4C3B"/>
    <w:rsid w:val="004F3288"/>
    <w:rsid w:val="00500B45"/>
    <w:rsid w:val="00505168"/>
    <w:rsid w:val="00506FF5"/>
    <w:rsid w:val="00521AC7"/>
    <w:rsid w:val="0052546E"/>
    <w:rsid w:val="005320C2"/>
    <w:rsid w:val="00533F8E"/>
    <w:rsid w:val="00542194"/>
    <w:rsid w:val="005451D2"/>
    <w:rsid w:val="00545ED4"/>
    <w:rsid w:val="00560DE3"/>
    <w:rsid w:val="00560F1C"/>
    <w:rsid w:val="00561A2D"/>
    <w:rsid w:val="00585A3A"/>
    <w:rsid w:val="005863B0"/>
    <w:rsid w:val="00587F86"/>
    <w:rsid w:val="00592421"/>
    <w:rsid w:val="00595721"/>
    <w:rsid w:val="005A4322"/>
    <w:rsid w:val="005A6A72"/>
    <w:rsid w:val="005B0F81"/>
    <w:rsid w:val="005C573A"/>
    <w:rsid w:val="005F3FA7"/>
    <w:rsid w:val="005F476D"/>
    <w:rsid w:val="005F6118"/>
    <w:rsid w:val="00600158"/>
    <w:rsid w:val="00602032"/>
    <w:rsid w:val="00605606"/>
    <w:rsid w:val="006066D5"/>
    <w:rsid w:val="00607342"/>
    <w:rsid w:val="00615697"/>
    <w:rsid w:val="00622954"/>
    <w:rsid w:val="00626027"/>
    <w:rsid w:val="00631130"/>
    <w:rsid w:val="006311AC"/>
    <w:rsid w:val="00631788"/>
    <w:rsid w:val="0064657A"/>
    <w:rsid w:val="006527AA"/>
    <w:rsid w:val="00652DCE"/>
    <w:rsid w:val="006559F0"/>
    <w:rsid w:val="00656203"/>
    <w:rsid w:val="00660F6E"/>
    <w:rsid w:val="006635D5"/>
    <w:rsid w:val="00664337"/>
    <w:rsid w:val="00664653"/>
    <w:rsid w:val="0066704F"/>
    <w:rsid w:val="00670C7A"/>
    <w:rsid w:val="00671DC8"/>
    <w:rsid w:val="006823FC"/>
    <w:rsid w:val="00683FDC"/>
    <w:rsid w:val="006859B9"/>
    <w:rsid w:val="00690F9B"/>
    <w:rsid w:val="006A0880"/>
    <w:rsid w:val="006A1C0B"/>
    <w:rsid w:val="006A79D7"/>
    <w:rsid w:val="006B6615"/>
    <w:rsid w:val="006B7BEC"/>
    <w:rsid w:val="006C7A94"/>
    <w:rsid w:val="006D14DD"/>
    <w:rsid w:val="006D1924"/>
    <w:rsid w:val="006D195B"/>
    <w:rsid w:val="006D41CC"/>
    <w:rsid w:val="006D7227"/>
    <w:rsid w:val="006E09E3"/>
    <w:rsid w:val="006E4C96"/>
    <w:rsid w:val="006E670B"/>
    <w:rsid w:val="006F1706"/>
    <w:rsid w:val="006F4F05"/>
    <w:rsid w:val="006F5971"/>
    <w:rsid w:val="006F6D77"/>
    <w:rsid w:val="007014BD"/>
    <w:rsid w:val="00712579"/>
    <w:rsid w:val="00712BB7"/>
    <w:rsid w:val="00717D0D"/>
    <w:rsid w:val="00726FBB"/>
    <w:rsid w:val="00730D1C"/>
    <w:rsid w:val="00741930"/>
    <w:rsid w:val="00743AB6"/>
    <w:rsid w:val="00754143"/>
    <w:rsid w:val="00756B85"/>
    <w:rsid w:val="007600A9"/>
    <w:rsid w:val="00760595"/>
    <w:rsid w:val="007615D6"/>
    <w:rsid w:val="0076282F"/>
    <w:rsid w:val="00771D3E"/>
    <w:rsid w:val="00775B8F"/>
    <w:rsid w:val="007914B0"/>
    <w:rsid w:val="00794F32"/>
    <w:rsid w:val="007A6F33"/>
    <w:rsid w:val="007B2848"/>
    <w:rsid w:val="007B3906"/>
    <w:rsid w:val="007B4DCE"/>
    <w:rsid w:val="007C08E4"/>
    <w:rsid w:val="007C7A45"/>
    <w:rsid w:val="007D191A"/>
    <w:rsid w:val="007D63F8"/>
    <w:rsid w:val="007D7891"/>
    <w:rsid w:val="007E0063"/>
    <w:rsid w:val="007E392A"/>
    <w:rsid w:val="007F0471"/>
    <w:rsid w:val="007F06F7"/>
    <w:rsid w:val="00804FAE"/>
    <w:rsid w:val="008145A7"/>
    <w:rsid w:val="00823210"/>
    <w:rsid w:val="00823BD0"/>
    <w:rsid w:val="008268BF"/>
    <w:rsid w:val="008334B5"/>
    <w:rsid w:val="00846AA4"/>
    <w:rsid w:val="00861AC3"/>
    <w:rsid w:val="008767C7"/>
    <w:rsid w:val="00880948"/>
    <w:rsid w:val="00893655"/>
    <w:rsid w:val="008936C5"/>
    <w:rsid w:val="008A181A"/>
    <w:rsid w:val="008B1E34"/>
    <w:rsid w:val="008B40C3"/>
    <w:rsid w:val="008B7252"/>
    <w:rsid w:val="008C1960"/>
    <w:rsid w:val="008D13C1"/>
    <w:rsid w:val="008D14E9"/>
    <w:rsid w:val="008E05B3"/>
    <w:rsid w:val="008E16B8"/>
    <w:rsid w:val="008E2A1B"/>
    <w:rsid w:val="008F0BF2"/>
    <w:rsid w:val="00906F16"/>
    <w:rsid w:val="00911AAA"/>
    <w:rsid w:val="00921631"/>
    <w:rsid w:val="00924CAE"/>
    <w:rsid w:val="00925D2B"/>
    <w:rsid w:val="0092783D"/>
    <w:rsid w:val="0094008E"/>
    <w:rsid w:val="00957E60"/>
    <w:rsid w:val="009644FF"/>
    <w:rsid w:val="00965D88"/>
    <w:rsid w:val="0097121B"/>
    <w:rsid w:val="00973851"/>
    <w:rsid w:val="00973BD8"/>
    <w:rsid w:val="00975E33"/>
    <w:rsid w:val="00977D86"/>
    <w:rsid w:val="00983B56"/>
    <w:rsid w:val="00994590"/>
    <w:rsid w:val="0099460C"/>
    <w:rsid w:val="009A2732"/>
    <w:rsid w:val="009B3210"/>
    <w:rsid w:val="009B6E35"/>
    <w:rsid w:val="009C3780"/>
    <w:rsid w:val="009C5792"/>
    <w:rsid w:val="009D3830"/>
    <w:rsid w:val="009E0DE4"/>
    <w:rsid w:val="009E5754"/>
    <w:rsid w:val="009E7C6C"/>
    <w:rsid w:val="009F73DA"/>
    <w:rsid w:val="00A00084"/>
    <w:rsid w:val="00A01716"/>
    <w:rsid w:val="00A0295F"/>
    <w:rsid w:val="00A03FA5"/>
    <w:rsid w:val="00A13FC2"/>
    <w:rsid w:val="00A203D0"/>
    <w:rsid w:val="00A206AA"/>
    <w:rsid w:val="00A206B9"/>
    <w:rsid w:val="00A213A7"/>
    <w:rsid w:val="00A25FD3"/>
    <w:rsid w:val="00A2796D"/>
    <w:rsid w:val="00A40E60"/>
    <w:rsid w:val="00A53646"/>
    <w:rsid w:val="00A648A0"/>
    <w:rsid w:val="00A67C7E"/>
    <w:rsid w:val="00A72319"/>
    <w:rsid w:val="00A73908"/>
    <w:rsid w:val="00A7667A"/>
    <w:rsid w:val="00AA1594"/>
    <w:rsid w:val="00AA2AF5"/>
    <w:rsid w:val="00AB4261"/>
    <w:rsid w:val="00AB5671"/>
    <w:rsid w:val="00AB6CBE"/>
    <w:rsid w:val="00AC1658"/>
    <w:rsid w:val="00AE4190"/>
    <w:rsid w:val="00AE5F6F"/>
    <w:rsid w:val="00AE6AB2"/>
    <w:rsid w:val="00AF4F27"/>
    <w:rsid w:val="00B014CE"/>
    <w:rsid w:val="00B01BA1"/>
    <w:rsid w:val="00B04EE6"/>
    <w:rsid w:val="00B05505"/>
    <w:rsid w:val="00B06DA8"/>
    <w:rsid w:val="00B12793"/>
    <w:rsid w:val="00B16FF1"/>
    <w:rsid w:val="00B368C7"/>
    <w:rsid w:val="00B36D96"/>
    <w:rsid w:val="00B370D9"/>
    <w:rsid w:val="00B41A99"/>
    <w:rsid w:val="00B4550B"/>
    <w:rsid w:val="00B45839"/>
    <w:rsid w:val="00B50CCD"/>
    <w:rsid w:val="00B60074"/>
    <w:rsid w:val="00B610DA"/>
    <w:rsid w:val="00B71AE7"/>
    <w:rsid w:val="00B72F0A"/>
    <w:rsid w:val="00B83DD1"/>
    <w:rsid w:val="00B83E38"/>
    <w:rsid w:val="00B861BD"/>
    <w:rsid w:val="00B878DB"/>
    <w:rsid w:val="00B900D7"/>
    <w:rsid w:val="00B90BB3"/>
    <w:rsid w:val="00B975A9"/>
    <w:rsid w:val="00B9760D"/>
    <w:rsid w:val="00BA01AE"/>
    <w:rsid w:val="00BA74CD"/>
    <w:rsid w:val="00BA7C7A"/>
    <w:rsid w:val="00BB3302"/>
    <w:rsid w:val="00BC0E54"/>
    <w:rsid w:val="00BC124A"/>
    <w:rsid w:val="00BD06F6"/>
    <w:rsid w:val="00BD191B"/>
    <w:rsid w:val="00BD2EF1"/>
    <w:rsid w:val="00BD3861"/>
    <w:rsid w:val="00BD7D49"/>
    <w:rsid w:val="00BF3FF7"/>
    <w:rsid w:val="00BF64A1"/>
    <w:rsid w:val="00C07A6A"/>
    <w:rsid w:val="00C12F70"/>
    <w:rsid w:val="00C20147"/>
    <w:rsid w:val="00C22B3A"/>
    <w:rsid w:val="00C22BA9"/>
    <w:rsid w:val="00C24450"/>
    <w:rsid w:val="00C26ECF"/>
    <w:rsid w:val="00C37962"/>
    <w:rsid w:val="00C47B94"/>
    <w:rsid w:val="00C518BA"/>
    <w:rsid w:val="00C52B05"/>
    <w:rsid w:val="00C70BDE"/>
    <w:rsid w:val="00C73D41"/>
    <w:rsid w:val="00C74A21"/>
    <w:rsid w:val="00C808F9"/>
    <w:rsid w:val="00C8573F"/>
    <w:rsid w:val="00C9082C"/>
    <w:rsid w:val="00C96456"/>
    <w:rsid w:val="00CA0297"/>
    <w:rsid w:val="00CA1810"/>
    <w:rsid w:val="00CA2516"/>
    <w:rsid w:val="00CA57F4"/>
    <w:rsid w:val="00CB15A8"/>
    <w:rsid w:val="00CB51D8"/>
    <w:rsid w:val="00CF2A6E"/>
    <w:rsid w:val="00CF33D0"/>
    <w:rsid w:val="00D017BA"/>
    <w:rsid w:val="00D03A9F"/>
    <w:rsid w:val="00D052E4"/>
    <w:rsid w:val="00D055AB"/>
    <w:rsid w:val="00D12F83"/>
    <w:rsid w:val="00D14EBB"/>
    <w:rsid w:val="00D24D4E"/>
    <w:rsid w:val="00D34270"/>
    <w:rsid w:val="00D361B1"/>
    <w:rsid w:val="00D44647"/>
    <w:rsid w:val="00D44F18"/>
    <w:rsid w:val="00D45E08"/>
    <w:rsid w:val="00D517E7"/>
    <w:rsid w:val="00D558FB"/>
    <w:rsid w:val="00D63D7A"/>
    <w:rsid w:val="00D75405"/>
    <w:rsid w:val="00D803D9"/>
    <w:rsid w:val="00D9132E"/>
    <w:rsid w:val="00DA080C"/>
    <w:rsid w:val="00DA14D6"/>
    <w:rsid w:val="00DA48DF"/>
    <w:rsid w:val="00DA7D18"/>
    <w:rsid w:val="00DB2988"/>
    <w:rsid w:val="00DB49DC"/>
    <w:rsid w:val="00DC54E6"/>
    <w:rsid w:val="00DC7299"/>
    <w:rsid w:val="00DC7887"/>
    <w:rsid w:val="00DD0ADE"/>
    <w:rsid w:val="00DD6AC7"/>
    <w:rsid w:val="00DE1327"/>
    <w:rsid w:val="00DE7C6C"/>
    <w:rsid w:val="00DF0CA0"/>
    <w:rsid w:val="00DF19FF"/>
    <w:rsid w:val="00DF4181"/>
    <w:rsid w:val="00DF4922"/>
    <w:rsid w:val="00DF5FD6"/>
    <w:rsid w:val="00E027CB"/>
    <w:rsid w:val="00E105AF"/>
    <w:rsid w:val="00E120F8"/>
    <w:rsid w:val="00E1353A"/>
    <w:rsid w:val="00E16ECB"/>
    <w:rsid w:val="00E21E77"/>
    <w:rsid w:val="00E3288F"/>
    <w:rsid w:val="00E40E92"/>
    <w:rsid w:val="00E44450"/>
    <w:rsid w:val="00E54ACA"/>
    <w:rsid w:val="00E6041A"/>
    <w:rsid w:val="00E6750D"/>
    <w:rsid w:val="00E67E72"/>
    <w:rsid w:val="00E67F85"/>
    <w:rsid w:val="00E7606E"/>
    <w:rsid w:val="00E7627E"/>
    <w:rsid w:val="00E76FAE"/>
    <w:rsid w:val="00E824C2"/>
    <w:rsid w:val="00E8753E"/>
    <w:rsid w:val="00E8786F"/>
    <w:rsid w:val="00E902FC"/>
    <w:rsid w:val="00E906A0"/>
    <w:rsid w:val="00E952C6"/>
    <w:rsid w:val="00EA2105"/>
    <w:rsid w:val="00EA3754"/>
    <w:rsid w:val="00EB3C45"/>
    <w:rsid w:val="00ED17EB"/>
    <w:rsid w:val="00ED48EE"/>
    <w:rsid w:val="00ED7AE8"/>
    <w:rsid w:val="00EE1120"/>
    <w:rsid w:val="00EE2B38"/>
    <w:rsid w:val="00EE5D2C"/>
    <w:rsid w:val="00EE60DB"/>
    <w:rsid w:val="00EF1F03"/>
    <w:rsid w:val="00F11811"/>
    <w:rsid w:val="00F12C3E"/>
    <w:rsid w:val="00F175BC"/>
    <w:rsid w:val="00F20006"/>
    <w:rsid w:val="00F20FB6"/>
    <w:rsid w:val="00F26589"/>
    <w:rsid w:val="00F2791C"/>
    <w:rsid w:val="00F3401E"/>
    <w:rsid w:val="00F44F69"/>
    <w:rsid w:val="00F45715"/>
    <w:rsid w:val="00F56024"/>
    <w:rsid w:val="00F577D2"/>
    <w:rsid w:val="00F6677F"/>
    <w:rsid w:val="00F741F4"/>
    <w:rsid w:val="00F857C0"/>
    <w:rsid w:val="00F90379"/>
    <w:rsid w:val="00F93E1A"/>
    <w:rsid w:val="00FB6BFE"/>
    <w:rsid w:val="00FC43D5"/>
    <w:rsid w:val="00FC4853"/>
    <w:rsid w:val="00FC5287"/>
    <w:rsid w:val="00FC7225"/>
    <w:rsid w:val="00FD0D34"/>
    <w:rsid w:val="00FD2AB2"/>
    <w:rsid w:val="00FD51B5"/>
    <w:rsid w:val="00FE3123"/>
    <w:rsid w:val="00FF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F84C"/>
  <w15:chartTrackingRefBased/>
  <w15:docId w15:val="{5A934EB6-0C6E-9B4F-9412-43AEFF4B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0F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52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73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9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4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moodle.kent.ac.uk/2017/course/view.php?id=290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kent.ac.uk/2020/course/view.php?id=43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ent.ac.uk/teaching/qa/credit-framework/creditinfoannex10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milywilmot/Desktop/Submission%20Cover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Submission Coversheet.dotx</Template>
  <TotalTime>194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Emily Wilmot</cp:lastModifiedBy>
  <cp:revision>151</cp:revision>
  <dcterms:created xsi:type="dcterms:W3CDTF">2020-12-17T14:09:00Z</dcterms:created>
  <dcterms:modified xsi:type="dcterms:W3CDTF">2021-01-02T16:31:00Z</dcterms:modified>
</cp:coreProperties>
</file>